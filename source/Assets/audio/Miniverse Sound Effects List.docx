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DA" w:rsidRDefault="00855EAC" w:rsidP="00855EAC">
      <w:pPr>
        <w:pStyle w:val="Heading1"/>
      </w:pPr>
      <w:r>
        <w:t>Miniverse Sound Effects List</w:t>
      </w:r>
      <w:r w:rsidR="00BB5AEF">
        <w:t xml:space="preserve"> </w:t>
      </w:r>
      <w:r w:rsidR="00BB5AEF" w:rsidRPr="007518A5">
        <w:t>(v1)</w:t>
      </w:r>
    </w:p>
    <w:p w:rsidR="00855EAC" w:rsidRDefault="00855EAC" w:rsidP="00855EAC">
      <w:r>
        <w:t xml:space="preserve">All sound effects should have a sci-fi feel to them. Like you’re interacting with the </w:t>
      </w:r>
      <w:bookmarkStart w:id="0" w:name="_GoBack"/>
      <w:bookmarkEnd w:id="0"/>
      <w:r>
        <w:t xml:space="preserve">controls of a spaceship. This is pretty close. </w:t>
      </w:r>
      <w:hyperlink r:id="rId5" w:history="1">
        <w:r w:rsidRPr="00563A2E">
          <w:rPr>
            <w:rStyle w:val="Hyperlink"/>
          </w:rPr>
          <w:t>http://www.youtube.com/watch?v=BWeI-0CkL90</w:t>
        </w:r>
      </w:hyperlink>
    </w:p>
    <w:p w:rsidR="00855EAC" w:rsidRPr="00855EAC" w:rsidRDefault="00855EAC" w:rsidP="00855EAC"/>
    <w:p w:rsidR="00855EAC" w:rsidRDefault="00855EAC" w:rsidP="00855EAC">
      <w:r w:rsidRPr="00855EAC">
        <w:rPr>
          <w:rStyle w:val="Heading2Char"/>
        </w:rPr>
        <w:t>Button Press</w:t>
      </w:r>
      <w:r w:rsidR="008501CD">
        <w:rPr>
          <w:rStyle w:val="Heading2Char"/>
        </w:rPr>
        <w:t xml:space="preserve"> </w:t>
      </w:r>
      <w:r>
        <w:t>– A quick button press sound</w:t>
      </w:r>
      <w:r w:rsidR="008501CD">
        <w:t xml:space="preserve">. Will be played when the player presses down a </w:t>
      </w:r>
      <w:proofErr w:type="spellStart"/>
      <w:r w:rsidR="008501CD">
        <w:t>ui</w:t>
      </w:r>
      <w:proofErr w:type="spellEnd"/>
      <w:r w:rsidR="008501CD">
        <w:t xml:space="preserve"> button. </w:t>
      </w:r>
    </w:p>
    <w:p w:rsidR="008501CD" w:rsidRDefault="008501CD" w:rsidP="008501CD">
      <w:r w:rsidRPr="008501CD">
        <w:rPr>
          <w:rStyle w:val="Heading2Char"/>
        </w:rPr>
        <w:t>Button Release</w:t>
      </w:r>
      <w:r>
        <w:t xml:space="preserve"> – Should almost be a reverse of the button press sound, will be played when the player releases a button. </w:t>
      </w:r>
    </w:p>
    <w:p w:rsidR="008501CD" w:rsidRDefault="00246E62" w:rsidP="008501CD">
      <w:r>
        <w:rPr>
          <w:rStyle w:val="Heading2Char"/>
        </w:rPr>
        <w:t>Neon Buzz</w:t>
      </w:r>
      <w:r w:rsidR="00552312">
        <w:t xml:space="preserve"> – Just a quick little </w:t>
      </w:r>
      <w:r>
        <w:t>neon sign buzz</w:t>
      </w:r>
      <w:r w:rsidR="00552312">
        <w:t xml:space="preserve"> that will be played as the button </w:t>
      </w:r>
      <w:proofErr w:type="spellStart"/>
      <w:r w:rsidR="00552312">
        <w:t>ui</w:t>
      </w:r>
      <w:proofErr w:type="spellEnd"/>
      <w:r w:rsidR="00552312">
        <w:t xml:space="preserve"> textures are turned on. Should feel like the </w:t>
      </w:r>
      <w:proofErr w:type="spellStart"/>
      <w:r w:rsidR="00552312">
        <w:t>ui</w:t>
      </w:r>
      <w:proofErr w:type="spellEnd"/>
      <w:r w:rsidR="00552312">
        <w:t xml:space="preserve"> is powering up. </w:t>
      </w:r>
    </w:p>
    <w:p w:rsidR="0096231D" w:rsidRDefault="0096231D" w:rsidP="008501CD">
      <w:r w:rsidRPr="0096231D">
        <w:rPr>
          <w:rStyle w:val="Heading2Char"/>
        </w:rPr>
        <w:t>Rocket In</w:t>
      </w:r>
      <w:r>
        <w:t xml:space="preserve"> – A rocket engine flying sound, something a bit like this but more spacey and without the explosion. </w:t>
      </w:r>
      <w:hyperlink r:id="rId6" w:history="1">
        <w:r w:rsidRPr="00F809EF">
          <w:rPr>
            <w:rStyle w:val="Hyperlink"/>
          </w:rPr>
          <w:t>http://www.freesound.org/people/Julien%20Nicolas/sounds/131145/</w:t>
        </w:r>
      </w:hyperlink>
    </w:p>
    <w:p w:rsidR="0096231D" w:rsidRDefault="0096231D" w:rsidP="008501CD">
      <w:r w:rsidRPr="006729A3">
        <w:rPr>
          <w:rStyle w:val="Heading2Char"/>
        </w:rPr>
        <w:t>Human Teleport</w:t>
      </w:r>
      <w:r>
        <w:t xml:space="preserve"> – A quick </w:t>
      </w:r>
      <w:r w:rsidR="006729A3">
        <w:t xml:space="preserve">spacey teleport sound. </w:t>
      </w:r>
      <w:r>
        <w:t xml:space="preserve"> </w:t>
      </w:r>
      <w:hyperlink r:id="rId7" w:history="1">
        <w:r w:rsidR="006729A3" w:rsidRPr="00F809EF">
          <w:rPr>
            <w:rStyle w:val="Hyperlink"/>
          </w:rPr>
          <w:t>http://www.freesound.org/people/Sergenious/sounds/55843/</w:t>
        </w:r>
      </w:hyperlink>
      <w:r w:rsidR="00B34047">
        <w:t xml:space="preserve"> will be played when the people are moved between planets and the spaceship.</w:t>
      </w:r>
    </w:p>
    <w:p w:rsidR="00B34047" w:rsidRDefault="00677CF4" w:rsidP="008501CD">
      <w:pPr>
        <w:rPr>
          <w:rFonts w:ascii="Calibri" w:hAnsi="Calibri"/>
          <w:color w:val="000000"/>
        </w:rPr>
      </w:pPr>
      <w:r w:rsidRPr="00677CF4">
        <w:rPr>
          <w:rStyle w:val="Heading2Char"/>
        </w:rPr>
        <w:t>Rocket Out / Win</w:t>
      </w:r>
      <w:r>
        <w:t xml:space="preserve"> – Plays when the rocket zooms out at the end of the level, this is also the same as the win sound. A happy win jingle which should be very full and satisfying. </w:t>
      </w:r>
      <w:r>
        <w:rPr>
          <w:rFonts w:ascii="Calibri" w:hAnsi="Calibri"/>
          <w:color w:val="000000"/>
        </w:rPr>
        <w:t>This is a pretty complicated sound with multiple parts. It should start as a regular human teleport sound but then move into a combination of a whooshing / kind of a warp sound as the rocket flies away while also laced with the level win jingle</w:t>
      </w:r>
      <w:r w:rsidR="00576CDA">
        <w:rPr>
          <w:rFonts w:ascii="Calibri" w:hAnsi="Calibri"/>
          <w:color w:val="000000"/>
        </w:rPr>
        <w:t xml:space="preserve"> at the end</w:t>
      </w:r>
      <w:r>
        <w:rPr>
          <w:rFonts w:ascii="Calibri" w:hAnsi="Calibri"/>
          <w:color w:val="000000"/>
        </w:rPr>
        <w:t>.</w:t>
      </w:r>
    </w:p>
    <w:p w:rsidR="00246E62" w:rsidRDefault="00246E62" w:rsidP="008501CD">
      <w:pPr>
        <w:rPr>
          <w:rFonts w:ascii="Calibri" w:hAnsi="Calibri"/>
          <w:color w:val="000000"/>
        </w:rPr>
      </w:pPr>
      <w:r w:rsidRPr="00246E62">
        <w:rPr>
          <w:rStyle w:val="Heading2Char"/>
        </w:rPr>
        <w:t>Puzzle Click</w:t>
      </w:r>
      <w:r>
        <w:rPr>
          <w:rFonts w:ascii="Calibri" w:hAnsi="Calibri"/>
          <w:color w:val="000000"/>
        </w:rPr>
        <w:t xml:space="preserve"> – A small click sound when two puzzle pieces are joined.</w:t>
      </w:r>
    </w:p>
    <w:p w:rsidR="00246E62" w:rsidRDefault="00246E62" w:rsidP="008501CD">
      <w:pPr>
        <w:rPr>
          <w:rFonts w:ascii="Calibri" w:hAnsi="Calibri"/>
          <w:color w:val="000000"/>
        </w:rPr>
      </w:pPr>
      <w:r w:rsidRPr="00246E62">
        <w:rPr>
          <w:rStyle w:val="Heading2Char"/>
        </w:rPr>
        <w:t>Indicator Buzz</w:t>
      </w:r>
      <w:r>
        <w:rPr>
          <w:rFonts w:ascii="Calibri" w:hAnsi="Calibri"/>
          <w:color w:val="000000"/>
        </w:rPr>
        <w:t xml:space="preserve"> – A quick buzz that is played when the green planet indication effect is shown.</w:t>
      </w:r>
    </w:p>
    <w:p w:rsidR="00006788" w:rsidRDefault="00006788" w:rsidP="008501CD">
      <w:pPr>
        <w:rPr>
          <w:rFonts w:ascii="Calibri" w:hAnsi="Calibri"/>
          <w:color w:val="000000"/>
        </w:rPr>
      </w:pPr>
      <w:r w:rsidRPr="00006788">
        <w:rPr>
          <w:rStyle w:val="Heading2Char"/>
        </w:rPr>
        <w:t>Camera Zoom</w:t>
      </w:r>
      <w:r>
        <w:rPr>
          <w:rFonts w:ascii="Calibri" w:hAnsi="Calibri"/>
          <w:color w:val="000000"/>
        </w:rPr>
        <w:t xml:space="preserve"> – A quick (about 0.2 seconds) air whooshing sound as the camera zooms out to view the whole level.</w:t>
      </w:r>
    </w:p>
    <w:p w:rsidR="004F228B" w:rsidRDefault="004F228B" w:rsidP="008501CD">
      <w:pPr>
        <w:rPr>
          <w:rFonts w:ascii="Calibri" w:hAnsi="Calibri"/>
          <w:color w:val="000000"/>
        </w:rPr>
      </w:pPr>
    </w:p>
    <w:p w:rsidR="00246E62" w:rsidRPr="00855EAC" w:rsidRDefault="00246E62" w:rsidP="008501CD"/>
    <w:sectPr w:rsidR="00246E62" w:rsidRPr="0085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AC"/>
    <w:rsid w:val="00006788"/>
    <w:rsid w:val="00162648"/>
    <w:rsid w:val="00246E62"/>
    <w:rsid w:val="004F228B"/>
    <w:rsid w:val="00552312"/>
    <w:rsid w:val="00576CDA"/>
    <w:rsid w:val="006729A3"/>
    <w:rsid w:val="00677CF4"/>
    <w:rsid w:val="007518A5"/>
    <w:rsid w:val="008501CD"/>
    <w:rsid w:val="00855EAC"/>
    <w:rsid w:val="00912AB7"/>
    <w:rsid w:val="0096231D"/>
    <w:rsid w:val="00A15BA2"/>
    <w:rsid w:val="00B34047"/>
    <w:rsid w:val="00BB5AEF"/>
    <w:rsid w:val="00D33300"/>
    <w:rsid w:val="00EF40DA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23C1F-D554-432D-ADB3-7FBD262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Sergenious/sounds/5584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reesound.org/people/Julien%20Nicolas/sounds/131145/" TargetMode="External"/><Relationship Id="rId5" Type="http://schemas.openxmlformats.org/officeDocument/2006/relationships/hyperlink" Target="http://www.youtube.com/watch?v=BWeI-0CkL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ma_000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57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15</cp:revision>
  <dcterms:created xsi:type="dcterms:W3CDTF">2014-01-29T23:06:00Z</dcterms:created>
  <dcterms:modified xsi:type="dcterms:W3CDTF">2014-01-30T19:13:00Z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